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24E266" w14:textId="0E274310" w:rsidR="00382EB6" w:rsidRDefault="00BE5F61" w:rsidP="00BE5F6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4D166E1" wp14:editId="2B85D21B">
            <wp:extent cx="5486400" cy="3200400"/>
            <wp:effectExtent l="0" t="0" r="0" b="0"/>
            <wp:docPr id="1469024545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39521154" w14:textId="23902801" w:rsidR="00D72712" w:rsidRPr="00D72712" w:rsidRDefault="00D72712" w:rsidP="00D72712">
      <w:pPr>
        <w:rPr>
          <w:rFonts w:ascii="Times New Roman" w:hAnsi="Times New Roman" w:cs="Times New Roman"/>
          <w:sz w:val="24"/>
          <w:szCs w:val="24"/>
        </w:rPr>
      </w:pPr>
    </w:p>
    <w:p w14:paraId="1EAC8397" w14:textId="5AC33724" w:rsidR="00D72712" w:rsidRDefault="00D72712" w:rsidP="00D72712">
      <w:pPr>
        <w:rPr>
          <w:rFonts w:ascii="Times New Roman" w:hAnsi="Times New Roman" w:cs="Times New Roman"/>
          <w:sz w:val="24"/>
          <w:szCs w:val="24"/>
        </w:rPr>
      </w:pPr>
    </w:p>
    <w:p w14:paraId="532D3F86" w14:textId="77777777" w:rsidR="00BE5F61" w:rsidRDefault="00BE5F61" w:rsidP="00D72712">
      <w:pPr>
        <w:rPr>
          <w:rFonts w:ascii="Times New Roman" w:hAnsi="Times New Roman" w:cs="Times New Roman"/>
          <w:sz w:val="24"/>
          <w:szCs w:val="24"/>
        </w:rPr>
      </w:pPr>
    </w:p>
    <w:p w14:paraId="10B3EA25" w14:textId="77777777" w:rsidR="00BE5F61" w:rsidRDefault="00BE5F61" w:rsidP="00D72712">
      <w:pPr>
        <w:rPr>
          <w:rFonts w:ascii="Times New Roman" w:hAnsi="Times New Roman" w:cs="Times New Roman"/>
          <w:sz w:val="24"/>
          <w:szCs w:val="24"/>
        </w:rPr>
      </w:pPr>
    </w:p>
    <w:p w14:paraId="30A11FA9" w14:textId="77777777" w:rsidR="00BE5F61" w:rsidRDefault="00BE5F61" w:rsidP="00D72712">
      <w:pPr>
        <w:rPr>
          <w:rFonts w:ascii="Times New Roman" w:hAnsi="Times New Roman" w:cs="Times New Roman"/>
          <w:sz w:val="24"/>
          <w:szCs w:val="24"/>
        </w:rPr>
      </w:pPr>
    </w:p>
    <w:p w14:paraId="63CD5913" w14:textId="77777777" w:rsidR="00BE5F61" w:rsidRPr="00D72712" w:rsidRDefault="00BE5F61" w:rsidP="00D72712">
      <w:pPr>
        <w:rPr>
          <w:rFonts w:ascii="Times New Roman" w:hAnsi="Times New Roman" w:cs="Times New Roman"/>
          <w:sz w:val="24"/>
          <w:szCs w:val="24"/>
        </w:rPr>
      </w:pPr>
    </w:p>
    <w:p w14:paraId="15B37899" w14:textId="77777777" w:rsidR="00BE5F61" w:rsidRPr="00D72712" w:rsidRDefault="00BE5F61" w:rsidP="00BE5F61">
      <w:pPr>
        <w:jc w:val="center"/>
        <w:rPr>
          <w:rFonts w:ascii="Times New Roman" w:hAnsi="Times New Roman" w:cs="Times New Roman"/>
          <w:sz w:val="24"/>
          <w:szCs w:val="24"/>
        </w:rPr>
      </w:pPr>
      <w:r w:rsidRPr="00BE5F61">
        <w:rPr>
          <w:rFonts w:ascii="Times New Roman" w:hAnsi="Times New Roman" w:cs="Times New Roman"/>
          <w:color w:val="70AD47" w:themeColor="accent6"/>
          <w:sz w:val="24"/>
          <w:szCs w:val="24"/>
        </w:rPr>
        <w:t>The Bubble 3D Chart</w:t>
      </w:r>
    </w:p>
    <w:p w14:paraId="6631BACC" w14:textId="08807F6F" w:rsidR="00D72712" w:rsidRPr="00D72712" w:rsidRDefault="00D72712" w:rsidP="00D72712">
      <w:pPr>
        <w:rPr>
          <w:rFonts w:ascii="Times New Roman" w:hAnsi="Times New Roman" w:cs="Times New Roman"/>
          <w:sz w:val="24"/>
          <w:szCs w:val="24"/>
        </w:rPr>
      </w:pPr>
    </w:p>
    <w:p w14:paraId="2794A9AA" w14:textId="194F0466" w:rsidR="00D72712" w:rsidRPr="00D72712" w:rsidRDefault="00D72712" w:rsidP="00D72712">
      <w:pPr>
        <w:rPr>
          <w:rFonts w:ascii="Times New Roman" w:hAnsi="Times New Roman" w:cs="Times New Roman"/>
          <w:sz w:val="24"/>
          <w:szCs w:val="24"/>
        </w:rPr>
      </w:pPr>
    </w:p>
    <w:p w14:paraId="0FFA2422" w14:textId="40F2E5BF" w:rsidR="00D72712" w:rsidRPr="00D72712" w:rsidRDefault="00D72712" w:rsidP="00D72712">
      <w:pPr>
        <w:rPr>
          <w:rFonts w:ascii="Times New Roman" w:hAnsi="Times New Roman" w:cs="Times New Roman"/>
          <w:sz w:val="24"/>
          <w:szCs w:val="24"/>
        </w:rPr>
      </w:pPr>
    </w:p>
    <w:p w14:paraId="2A43A83B" w14:textId="77777777" w:rsidR="00D72712" w:rsidRDefault="00D72712" w:rsidP="00D72712">
      <w:pPr>
        <w:rPr>
          <w:rFonts w:ascii="Times New Roman" w:hAnsi="Times New Roman" w:cs="Times New Roman"/>
          <w:sz w:val="24"/>
          <w:szCs w:val="24"/>
        </w:rPr>
      </w:pPr>
    </w:p>
    <w:p w14:paraId="2171861E" w14:textId="001234C4" w:rsidR="00D72712" w:rsidRDefault="00D72712" w:rsidP="00D72712">
      <w:pPr>
        <w:tabs>
          <w:tab w:val="left" w:pos="586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059BB4F4" w14:textId="77777777" w:rsidR="00D72712" w:rsidRDefault="00D72712" w:rsidP="00D72712">
      <w:pPr>
        <w:tabs>
          <w:tab w:val="left" w:pos="5864"/>
        </w:tabs>
        <w:rPr>
          <w:rFonts w:ascii="Times New Roman" w:hAnsi="Times New Roman" w:cs="Times New Roman"/>
          <w:sz w:val="24"/>
          <w:szCs w:val="24"/>
        </w:rPr>
      </w:pPr>
    </w:p>
    <w:p w14:paraId="72ADAE95" w14:textId="681595AE" w:rsidR="00D72712" w:rsidRDefault="00D72712" w:rsidP="00D72712">
      <w:pPr>
        <w:tabs>
          <w:tab w:val="left" w:pos="5864"/>
        </w:tabs>
        <w:rPr>
          <w:rFonts w:ascii="Times New Roman" w:hAnsi="Times New Roman" w:cs="Times New Roman"/>
          <w:sz w:val="24"/>
          <w:szCs w:val="24"/>
        </w:rPr>
      </w:pPr>
    </w:p>
    <w:p w14:paraId="4840F2F9" w14:textId="77777777" w:rsidR="00D72712" w:rsidRDefault="00D72712" w:rsidP="00D72712">
      <w:pPr>
        <w:tabs>
          <w:tab w:val="left" w:pos="5864"/>
        </w:tabs>
        <w:rPr>
          <w:rFonts w:ascii="Times New Roman" w:hAnsi="Times New Roman" w:cs="Times New Roman"/>
          <w:sz w:val="24"/>
          <w:szCs w:val="24"/>
        </w:rPr>
      </w:pPr>
    </w:p>
    <w:p w14:paraId="292A254F" w14:textId="7B687F40" w:rsidR="00D72712" w:rsidRDefault="00D72712" w:rsidP="00D72712">
      <w:pPr>
        <w:tabs>
          <w:tab w:val="left" w:pos="5864"/>
        </w:tabs>
        <w:rPr>
          <w:rFonts w:ascii="Times New Roman" w:hAnsi="Times New Roman" w:cs="Times New Roman"/>
          <w:sz w:val="24"/>
          <w:szCs w:val="24"/>
        </w:rPr>
      </w:pPr>
    </w:p>
    <w:p w14:paraId="2784BE1A" w14:textId="77777777" w:rsidR="00D72712" w:rsidRDefault="00D72712" w:rsidP="00D72712">
      <w:pPr>
        <w:tabs>
          <w:tab w:val="left" w:pos="5864"/>
        </w:tabs>
        <w:rPr>
          <w:rFonts w:ascii="Times New Roman" w:hAnsi="Times New Roman" w:cs="Times New Roman"/>
          <w:sz w:val="24"/>
          <w:szCs w:val="24"/>
        </w:rPr>
      </w:pPr>
    </w:p>
    <w:p w14:paraId="30A29145" w14:textId="4164B398" w:rsidR="00D72712" w:rsidRDefault="00C515E8" w:rsidP="00D72712">
      <w:pPr>
        <w:tabs>
          <w:tab w:val="left" w:pos="586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75B93AF0" wp14:editId="2DE6B8E5">
            <wp:simplePos x="0" y="0"/>
            <wp:positionH relativeFrom="column">
              <wp:posOffset>521902</wp:posOffset>
            </wp:positionH>
            <wp:positionV relativeFrom="paragraph">
              <wp:posOffset>-2594970</wp:posOffset>
            </wp:positionV>
            <wp:extent cx="5486400" cy="3200400"/>
            <wp:effectExtent l="0" t="0" r="0" b="0"/>
            <wp:wrapTight wrapText="bothSides">
              <wp:wrapPolygon edited="0">
                <wp:start x="0" y="0"/>
                <wp:lineTo x="0" y="21471"/>
                <wp:lineTo x="21525" y="21471"/>
                <wp:lineTo x="21525" y="0"/>
                <wp:lineTo x="0" y="0"/>
              </wp:wrapPolygon>
            </wp:wrapTight>
            <wp:docPr id="925974494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anchor>
        </w:drawing>
      </w:r>
    </w:p>
    <w:p w14:paraId="44D7BCB3" w14:textId="370C32AB" w:rsidR="00D72712" w:rsidRDefault="00D72712" w:rsidP="00D72712">
      <w:pPr>
        <w:tabs>
          <w:tab w:val="left" w:pos="5864"/>
        </w:tabs>
        <w:rPr>
          <w:rFonts w:ascii="Times New Roman" w:hAnsi="Times New Roman" w:cs="Times New Roman"/>
          <w:sz w:val="24"/>
          <w:szCs w:val="24"/>
        </w:rPr>
      </w:pPr>
    </w:p>
    <w:p w14:paraId="718DC27E" w14:textId="77777777" w:rsidR="00D72712" w:rsidRDefault="00D72712" w:rsidP="00D72712">
      <w:pPr>
        <w:tabs>
          <w:tab w:val="left" w:pos="5864"/>
        </w:tabs>
        <w:rPr>
          <w:rFonts w:ascii="Times New Roman" w:hAnsi="Times New Roman" w:cs="Times New Roman"/>
          <w:sz w:val="24"/>
          <w:szCs w:val="24"/>
        </w:rPr>
      </w:pPr>
    </w:p>
    <w:p w14:paraId="3E3EA861" w14:textId="77777777" w:rsidR="00D72712" w:rsidRDefault="00D72712" w:rsidP="00D72712">
      <w:pPr>
        <w:tabs>
          <w:tab w:val="left" w:pos="5864"/>
        </w:tabs>
        <w:rPr>
          <w:rFonts w:ascii="Times New Roman" w:hAnsi="Times New Roman" w:cs="Times New Roman"/>
          <w:sz w:val="24"/>
          <w:szCs w:val="24"/>
        </w:rPr>
      </w:pPr>
    </w:p>
    <w:p w14:paraId="7EB50703" w14:textId="7DF9F65D" w:rsidR="00D72712" w:rsidRDefault="00D72712" w:rsidP="00D72712">
      <w:pPr>
        <w:tabs>
          <w:tab w:val="left" w:pos="5864"/>
        </w:tabs>
        <w:rPr>
          <w:rFonts w:ascii="Times New Roman" w:hAnsi="Times New Roman" w:cs="Times New Roman"/>
          <w:sz w:val="24"/>
          <w:szCs w:val="24"/>
        </w:rPr>
      </w:pPr>
    </w:p>
    <w:p w14:paraId="46EA9122" w14:textId="1BB14E1C" w:rsidR="00D72712" w:rsidRDefault="00D72712" w:rsidP="00D72712">
      <w:pPr>
        <w:tabs>
          <w:tab w:val="left" w:pos="5864"/>
        </w:tabs>
        <w:rPr>
          <w:rFonts w:ascii="Times New Roman" w:hAnsi="Times New Roman" w:cs="Times New Roman"/>
          <w:sz w:val="24"/>
          <w:szCs w:val="24"/>
        </w:rPr>
      </w:pPr>
    </w:p>
    <w:p w14:paraId="22CCB9DA" w14:textId="6A623652" w:rsidR="00D72712" w:rsidRPr="00705F88" w:rsidRDefault="00705F88" w:rsidP="00D72712">
      <w:pPr>
        <w:tabs>
          <w:tab w:val="left" w:pos="5864"/>
        </w:tabs>
        <w:rPr>
          <w:rFonts w:ascii="Times New Roman" w:hAnsi="Times New Roman" w:cs="Times New Roman"/>
          <w:color w:val="70AD47" w:themeColor="accent6"/>
          <w:sz w:val="32"/>
          <w:szCs w:val="32"/>
        </w:rPr>
      </w:pPr>
      <w:r w:rsidRPr="00705F88">
        <w:rPr>
          <w:rFonts w:ascii="Times New Roman" w:hAnsi="Times New Roman" w:cs="Times New Roman"/>
          <w:color w:val="70AD47" w:themeColor="accent6"/>
          <w:sz w:val="32"/>
          <w:szCs w:val="32"/>
        </w:rPr>
        <w:t>Equation:</w:t>
      </w:r>
    </w:p>
    <w:p w14:paraId="36D668EA" w14:textId="77777777" w:rsidR="00D72712" w:rsidRDefault="00D72712" w:rsidP="00D72712">
      <w:pPr>
        <w:tabs>
          <w:tab w:val="left" w:pos="5864"/>
        </w:tabs>
        <w:rPr>
          <w:rFonts w:ascii="Times New Roman" w:hAnsi="Times New Roman" w:cs="Times New Roman"/>
          <w:sz w:val="24"/>
          <w:szCs w:val="24"/>
        </w:rPr>
      </w:pPr>
    </w:p>
    <w:p w14:paraId="06A260D7" w14:textId="795C1132" w:rsidR="00D72712" w:rsidRDefault="00D72712" w:rsidP="00D72712">
      <w:pPr>
        <w:tabs>
          <w:tab w:val="left" w:pos="5864"/>
        </w:tabs>
        <w:rPr>
          <w:rFonts w:ascii="Times New Roman" w:hAnsi="Times New Roman" w:cs="Times New Roman"/>
          <w:sz w:val="24"/>
          <w:szCs w:val="24"/>
        </w:rPr>
      </w:pPr>
    </w:p>
    <w:p w14:paraId="3F815F16" w14:textId="20447AE9" w:rsidR="00BE5F61" w:rsidRDefault="00BE5F61" w:rsidP="00D72712">
      <w:pPr>
        <w:tabs>
          <w:tab w:val="left" w:pos="5864"/>
        </w:tabs>
        <w:rPr>
          <w:rFonts w:ascii="Times New Roman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dx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n-1</m:t>
              </m:r>
            </m:sup>
          </m:sSup>
        </m:oMath>
      </m:oMathPara>
    </w:p>
    <w:p w14:paraId="5ACDEF25" w14:textId="4442A382" w:rsidR="00D72712" w:rsidRPr="00705F88" w:rsidRDefault="00705F88" w:rsidP="00D72712">
      <w:pPr>
        <w:tabs>
          <w:tab w:val="left" w:pos="5864"/>
        </w:tabs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n-1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dx=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e>
          </m:nary>
        </m:oMath>
      </m:oMathPara>
    </w:p>
    <w:p w14:paraId="0158A8E5" w14:textId="02E08318" w:rsidR="00705F88" w:rsidRPr="00705F88" w:rsidRDefault="00705F88" w:rsidP="00705F88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↑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∛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β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3</m:t>
                        </m:r>
                      </m:sup>
                    </m:sSup>
                  </m:e>
                </m:mr>
              </m:m>
            </m:e>
          </m:d>
        </m:oMath>
      </m:oMathPara>
    </w:p>
    <w:p w14:paraId="34B45EFE" w14:textId="77777777" w:rsidR="00705F88" w:rsidRDefault="00705F88" w:rsidP="00705F88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34DAB90B" w14:textId="77777777" w:rsidR="00705F88" w:rsidRDefault="00705F88" w:rsidP="00705F8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6ACB227" w14:textId="7A766D24" w:rsidR="00705F88" w:rsidRDefault="00705F88" w:rsidP="00705F88">
      <w:pPr>
        <w:rPr>
          <w:rFonts w:ascii="Times New Roman" w:hAnsi="Times New Roman" w:cs="Times New Roman"/>
          <w:sz w:val="24"/>
          <w:szCs w:val="24"/>
        </w:rPr>
      </w:pPr>
      <w:r w:rsidRPr="00705F88">
        <w:rPr>
          <w:rFonts w:ascii="Times New Roman" w:hAnsi="Times New Roman" w:cs="Times New Roman"/>
          <w:noProof/>
          <w:color w:val="70AD47" w:themeColor="accent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009DEE" wp14:editId="3DEFFFBB">
                <wp:simplePos x="0" y="0"/>
                <wp:positionH relativeFrom="column">
                  <wp:posOffset>3587578</wp:posOffset>
                </wp:positionH>
                <wp:positionV relativeFrom="paragraph">
                  <wp:posOffset>45119</wp:posOffset>
                </wp:positionV>
                <wp:extent cx="2957384" cy="1524000"/>
                <wp:effectExtent l="0" t="0" r="0" b="0"/>
                <wp:wrapNone/>
                <wp:docPr id="1417714231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7384" cy="152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48BA87B" w14:textId="77777777" w:rsidR="00705F88" w:rsidRDefault="00705F88"/>
                          <w:p w14:paraId="1FB8654F" w14:textId="77777777" w:rsidR="00705F88" w:rsidRDefault="00705F88"/>
                          <w:p w14:paraId="6709AD00" w14:textId="77777777" w:rsidR="00705F88" w:rsidRDefault="00705F88"/>
                          <w:p w14:paraId="75937172" w14:textId="33A6897C" w:rsidR="00705F88" w:rsidRDefault="00705F88">
                            <w:proofErr w:type="spellStart"/>
                            <w:r>
                              <w:t>Ahsanul</w:t>
                            </w:r>
                            <w:proofErr w:type="spellEnd"/>
                            <w:r>
                              <w:t xml:space="preserve"> Kabir</w:t>
                            </w:r>
                          </w:p>
                          <w:p w14:paraId="54704431" w14:textId="189D85FC" w:rsidR="00705F88" w:rsidRDefault="00705F88">
                            <w:r>
                              <w:t>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009DEE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282.5pt;margin-top:3.55pt;width:232.85pt;height:12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" fillcolor="white [3201]" stroked="f" strokeweight=".5pt">
                <v:textbox>
                  <w:txbxContent>
                    <w:p w14:paraId="648BA87B" w14:textId="77777777" w:rsidR="00705F88" w:rsidRDefault="00705F88"/>
                    <w:p w14:paraId="1FB8654F" w14:textId="77777777" w:rsidR="00705F88" w:rsidRDefault="00705F88"/>
                    <w:p w14:paraId="6709AD00" w14:textId="77777777" w:rsidR="00705F88" w:rsidRDefault="00705F88"/>
                    <w:p w14:paraId="75937172" w14:textId="33A6897C" w:rsidR="00705F88" w:rsidRDefault="00705F88">
                      <w:proofErr w:type="spellStart"/>
                      <w:r>
                        <w:t>Ahsanul</w:t>
                      </w:r>
                      <w:proofErr w:type="spellEnd"/>
                      <w:r>
                        <w:t xml:space="preserve"> Kabir</w:t>
                      </w:r>
                    </w:p>
                    <w:p w14:paraId="54704431" w14:textId="189D85FC" w:rsidR="00705F88" w:rsidRDefault="00705F88">
                      <w:r>
                        <w:t>Student</w:t>
                      </w:r>
                    </w:p>
                  </w:txbxContent>
                </v:textbox>
              </v:shape>
            </w:pict>
          </mc:Fallback>
        </mc:AlternateContent>
      </w:r>
      <w:r w:rsidRPr="00705F88">
        <w:rPr>
          <w:rFonts w:ascii="Times New Roman" w:hAnsi="Times New Roman" w:cs="Times New Roman"/>
          <w:color w:val="70AD47" w:themeColor="accent6"/>
          <w:sz w:val="32"/>
          <w:szCs w:val="32"/>
        </w:rPr>
        <w:t>Signature Line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511E250" w14:textId="17B98D40" w:rsidR="00705F88" w:rsidRDefault="00705F88" w:rsidP="00705F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6C97CE" wp14:editId="60370458">
                <wp:simplePos x="0" y="0"/>
                <wp:positionH relativeFrom="column">
                  <wp:posOffset>3587578</wp:posOffset>
                </wp:positionH>
                <wp:positionV relativeFrom="paragraph">
                  <wp:posOffset>528646</wp:posOffset>
                </wp:positionV>
                <wp:extent cx="2042984" cy="8238"/>
                <wp:effectExtent l="0" t="0" r="33655" b="30480"/>
                <wp:wrapNone/>
                <wp:docPr id="358250514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42984" cy="8238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71C095" id="Straight Connector 7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2.5pt,41.65pt" to="443.35pt,4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" strokecolor="black [3200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pict w14:anchorId="7A4060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Microsoft Office Signature Line..." style="width:192pt;height:96pt">
            <v:imagedata r:id="rId8" o:title=""/>
            <o:lock v:ext="edit" ungrouping="t" rotation="t" cropping="t" verticies="t" text="t" grouping="t"/>
            <o:signatureline v:ext="edit" id="{CC4FDFC7-F700-4359-B28A-CC4D8749D74E}" provid="{00000000-0000-0000-0000-000000000000}" o:suggestedsigner="X" o:suggestedsigner2="Student" o:suggestedsigneremail="ahsanul998@gmail.com" issignatureline="t"/>
          </v:shape>
        </w:pict>
      </w:r>
    </w:p>
    <w:p w14:paraId="3CE781AE" w14:textId="77777777" w:rsidR="00705F88" w:rsidRPr="00705F88" w:rsidRDefault="00705F88" w:rsidP="00705F88">
      <w:pPr>
        <w:rPr>
          <w:rFonts w:ascii="Times New Roman" w:hAnsi="Times New Roman" w:cs="Times New Roman"/>
          <w:sz w:val="24"/>
          <w:szCs w:val="24"/>
        </w:rPr>
      </w:pPr>
    </w:p>
    <w:p w14:paraId="3B5F1B04" w14:textId="77777777" w:rsidR="00705F88" w:rsidRDefault="00705F88" w:rsidP="00705F88">
      <w:pPr>
        <w:rPr>
          <w:rFonts w:ascii="Times New Roman" w:hAnsi="Times New Roman" w:cs="Times New Roman"/>
          <w:sz w:val="24"/>
          <w:szCs w:val="24"/>
        </w:rPr>
      </w:pPr>
    </w:p>
    <w:p w14:paraId="36627CEA" w14:textId="77777777" w:rsidR="00705F88" w:rsidRDefault="00705F88" w:rsidP="00705F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and Time:</w:t>
      </w:r>
    </w:p>
    <w:p w14:paraId="64FBE7B2" w14:textId="7B5EDC05" w:rsidR="00705F88" w:rsidRDefault="00705F88" w:rsidP="00705F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12/10/2024 7:53:36 PM</w:t>
      </w:r>
    </w:p>
    <w:p w14:paraId="74046D3F" w14:textId="77777777" w:rsidR="00705F88" w:rsidRDefault="00705F88" w:rsidP="00705F88">
      <w:pPr>
        <w:rPr>
          <w:rFonts w:ascii="Times New Roman" w:hAnsi="Times New Roman" w:cs="Times New Roman"/>
          <w:sz w:val="24"/>
          <w:szCs w:val="24"/>
        </w:rPr>
      </w:pPr>
    </w:p>
    <w:p w14:paraId="74C36C93" w14:textId="33C9A10A" w:rsidR="00705F88" w:rsidRDefault="00705F88" w:rsidP="00705F88">
      <w:pPr>
        <w:rPr>
          <w:rFonts w:ascii="Times New Roman" w:hAnsi="Times New Roman" w:cs="Times New Roman"/>
          <w:sz w:val="24"/>
          <w:szCs w:val="24"/>
        </w:rPr>
      </w:pPr>
    </w:p>
    <w:p w14:paraId="2F6FE160" w14:textId="290D53BF" w:rsidR="00705F88" w:rsidRDefault="00705F88" w:rsidP="00705F8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AB5E8E" wp14:editId="53891A92">
                <wp:simplePos x="0" y="0"/>
                <wp:positionH relativeFrom="margin">
                  <wp:align>center</wp:align>
                </wp:positionH>
                <wp:positionV relativeFrom="paragraph">
                  <wp:posOffset>74072</wp:posOffset>
                </wp:positionV>
                <wp:extent cx="1828800" cy="1828800"/>
                <wp:effectExtent l="0" t="0" r="0" b="5715"/>
                <wp:wrapNone/>
                <wp:docPr id="56476833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AB8E21C" w14:textId="5EE628B7" w:rsidR="00705F88" w:rsidRPr="00C515E8" w:rsidRDefault="00705F88" w:rsidP="00705F8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144"/>
                                <w:szCs w:val="144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dkEdge">
                                  <w14:bevelT w14:w="38100" w14:h="38100" w14:prst="relaxedInset"/>
                                  <w14:bevelB w14:w="69850" w14:h="69850" w14:prst="divot"/>
                                </w14:props3d>
                              </w:rPr>
                            </w:pPr>
                            <w:r w:rsidRPr="00C515E8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144"/>
                                <w:szCs w:val="144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dkEdge">
                                  <w14:bevelT w14:w="38100" w14:h="38100" w14:prst="relaxedInset"/>
                                  <w14:bevelB w14:w="69850" w14:h="69850" w14:prst="divot"/>
                                </w14:props3d>
                              </w:rPr>
                              <w:t>Assignment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threePt" dir="t"/>
                        </a:scene3d>
                        <a:sp3d extrusionH="57150" prstMaterial="dkEdge">
                          <a:bevelT w="38100" h="38100" prst="relaxedInset"/>
                          <a:bevelB w="69850" h="69850" prst="divot"/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AB5E8E" id="Text Box 1" o:spid="_x0000_s1027" type="#_x0000_t202" style="position:absolute;margin-left:0;margin-top:5.85pt;width:2in;height:2in;z-index:251662336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" filled="f" stroked="f">
                <v:fill o:detectmouseclick="t"/>
                <v:textbox style="mso-fit-shape-to-text:t">
                  <w:txbxContent>
                    <w:p w14:paraId="2AB8E21C" w14:textId="5EE628B7" w:rsidR="00705F88" w:rsidRPr="00C515E8" w:rsidRDefault="00705F88" w:rsidP="00705F88">
                      <w:pPr>
                        <w:jc w:val="center"/>
                        <w:rPr>
                          <w:rFonts w:ascii="Times New Roman" w:hAnsi="Times New Roman" w:cs="Times New Roman"/>
                          <w:color w:val="4472C4" w:themeColor="accent1"/>
                          <w:sz w:val="144"/>
                          <w:szCs w:val="144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dkEdge">
                            <w14:bevelT w14:w="38100" w14:h="38100" w14:prst="relaxedInset"/>
                            <w14:bevelB w14:w="69850" w14:h="69850" w14:prst="divot"/>
                          </w14:props3d>
                        </w:rPr>
                      </w:pPr>
                      <w:r w:rsidRPr="00C515E8">
                        <w:rPr>
                          <w:rFonts w:ascii="Times New Roman" w:hAnsi="Times New Roman" w:cs="Times New Roman"/>
                          <w:color w:val="4472C4" w:themeColor="accent1"/>
                          <w:sz w:val="144"/>
                          <w:szCs w:val="144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dkEdge">
                            <w14:bevelT w14:w="38100" w14:h="38100" w14:prst="relaxedInset"/>
                            <w14:bevelB w14:w="69850" w14:h="69850" w14:prst="divot"/>
                          </w14:props3d>
                        </w:rPr>
                        <w:t>Assignment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515E8">
        <w:rPr>
          <w:rFonts w:ascii="Times New Roman" w:hAnsi="Times New Roman" w:cs="Times New Roman"/>
          <w:sz w:val="24"/>
          <w:szCs w:val="24"/>
        </w:rPr>
        <w:t>Word Art:</w:t>
      </w:r>
    </w:p>
    <w:p w14:paraId="44913677" w14:textId="77777777" w:rsidR="00C515E8" w:rsidRPr="00C515E8" w:rsidRDefault="00C515E8" w:rsidP="00C515E8">
      <w:pPr>
        <w:rPr>
          <w:rFonts w:ascii="Times New Roman" w:hAnsi="Times New Roman" w:cs="Times New Roman"/>
          <w:sz w:val="24"/>
          <w:szCs w:val="24"/>
        </w:rPr>
      </w:pPr>
    </w:p>
    <w:p w14:paraId="56B78CBB" w14:textId="77777777" w:rsidR="00C515E8" w:rsidRPr="00C515E8" w:rsidRDefault="00C515E8" w:rsidP="00C515E8">
      <w:pPr>
        <w:rPr>
          <w:rFonts w:ascii="Times New Roman" w:hAnsi="Times New Roman" w:cs="Times New Roman"/>
          <w:sz w:val="24"/>
          <w:szCs w:val="24"/>
        </w:rPr>
      </w:pPr>
    </w:p>
    <w:p w14:paraId="15E4349F" w14:textId="77777777" w:rsidR="00C515E8" w:rsidRPr="00C515E8" w:rsidRDefault="00C515E8" w:rsidP="00C515E8">
      <w:pPr>
        <w:rPr>
          <w:rFonts w:ascii="Times New Roman" w:hAnsi="Times New Roman" w:cs="Times New Roman"/>
          <w:sz w:val="24"/>
          <w:szCs w:val="24"/>
        </w:rPr>
      </w:pPr>
    </w:p>
    <w:p w14:paraId="5DB029E5" w14:textId="77777777" w:rsidR="00C515E8" w:rsidRPr="00C515E8" w:rsidRDefault="00C515E8" w:rsidP="00C515E8">
      <w:pPr>
        <w:rPr>
          <w:rFonts w:ascii="Times New Roman" w:hAnsi="Times New Roman" w:cs="Times New Roman"/>
          <w:sz w:val="24"/>
          <w:szCs w:val="24"/>
        </w:rPr>
      </w:pPr>
    </w:p>
    <w:p w14:paraId="320ABEDA" w14:textId="77777777" w:rsidR="00C515E8" w:rsidRDefault="00C515E8" w:rsidP="00C515E8">
      <w:pPr>
        <w:rPr>
          <w:rFonts w:ascii="Times New Roman" w:hAnsi="Times New Roman" w:cs="Times New Roman"/>
          <w:sz w:val="24"/>
          <w:szCs w:val="24"/>
        </w:rPr>
      </w:pPr>
    </w:p>
    <w:p w14:paraId="36B46DD2" w14:textId="42E5F338" w:rsidR="00C515E8" w:rsidRDefault="00C515E8" w:rsidP="00C515E8">
      <w:pPr>
        <w:tabs>
          <w:tab w:val="left" w:pos="251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334532FA" w14:textId="77777777" w:rsidR="00C515E8" w:rsidRDefault="00C515E8" w:rsidP="00C515E8">
      <w:pPr>
        <w:tabs>
          <w:tab w:val="left" w:pos="2517"/>
        </w:tabs>
        <w:rPr>
          <w:rFonts w:ascii="Times New Roman" w:hAnsi="Times New Roman" w:cs="Times New Roman"/>
          <w:sz w:val="24"/>
          <w:szCs w:val="24"/>
        </w:rPr>
      </w:pPr>
    </w:p>
    <w:p w14:paraId="181E677E" w14:textId="77777777" w:rsidR="00C515E8" w:rsidRDefault="00C515E8" w:rsidP="00C515E8">
      <w:pPr>
        <w:tabs>
          <w:tab w:val="left" w:pos="2517"/>
        </w:tabs>
        <w:rPr>
          <w:rFonts w:ascii="Times New Roman" w:hAnsi="Times New Roman" w:cs="Times New Roman"/>
          <w:sz w:val="24"/>
          <w:szCs w:val="24"/>
        </w:rPr>
      </w:pPr>
    </w:p>
    <w:p w14:paraId="6437EAA6" w14:textId="77777777" w:rsidR="00C515E8" w:rsidRPr="00C515E8" w:rsidRDefault="00C515E8" w:rsidP="00C515E8">
      <w:pPr>
        <w:tabs>
          <w:tab w:val="left" w:pos="2517"/>
        </w:tabs>
        <w:rPr>
          <w:rFonts w:ascii="Times New Roman" w:hAnsi="Times New Roman" w:cs="Times New Roman"/>
          <w:sz w:val="24"/>
          <w:szCs w:val="24"/>
        </w:rPr>
      </w:pPr>
    </w:p>
    <w:sectPr w:rsidR="00C515E8" w:rsidRPr="00C515E8" w:rsidSect="00BE5F6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720" w:right="720" w:bottom="720" w:left="720" w:header="720" w:footer="129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A6EE7D" w14:textId="77777777" w:rsidR="00F632AA" w:rsidRDefault="00F632AA" w:rsidP="001624F7">
      <w:pPr>
        <w:spacing w:after="0" w:line="240" w:lineRule="auto"/>
      </w:pPr>
      <w:r>
        <w:separator/>
      </w:r>
    </w:p>
  </w:endnote>
  <w:endnote w:type="continuationSeparator" w:id="0">
    <w:p w14:paraId="16011614" w14:textId="77777777" w:rsidR="00F632AA" w:rsidRDefault="00F632AA" w:rsidP="001624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666C99" w14:textId="77777777" w:rsidR="00C515E8" w:rsidRDefault="00C515E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EFED5F" w14:textId="77777777" w:rsidR="00C515E8" w:rsidRDefault="00C515E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0E778F" w14:textId="77777777" w:rsidR="00C515E8" w:rsidRDefault="00C515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0CB3DB" w14:textId="77777777" w:rsidR="00F632AA" w:rsidRDefault="00F632AA" w:rsidP="001624F7">
      <w:pPr>
        <w:spacing w:after="0" w:line="240" w:lineRule="auto"/>
      </w:pPr>
      <w:r>
        <w:separator/>
      </w:r>
    </w:p>
  </w:footnote>
  <w:footnote w:type="continuationSeparator" w:id="0">
    <w:p w14:paraId="51EC3A12" w14:textId="77777777" w:rsidR="00F632AA" w:rsidRDefault="00F632AA" w:rsidP="001624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B4365C" w14:textId="0C8BF0F2" w:rsidR="00C515E8" w:rsidRDefault="00C515E8">
    <w:pPr>
      <w:pStyle w:val="Header"/>
    </w:pPr>
    <w:r>
      <w:rPr>
        <w:noProof/>
      </w:rPr>
      <w:pict w14:anchorId="13F3D70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44964266" o:spid="_x0000_s1026" type="#_x0000_t136" style="position:absolute;margin-left:0;margin-top:0;width:211.5pt;height:41.25pt;rotation:315;z-index:-251655168;mso-position-horizontal:center;mso-position-horizontal-relative:margin;mso-position-vertical:center;mso-position-vertical-relative:margin" o:allowincell="f" fillcolor="black [3213]" stroked="f">
          <v:fill opacity=".5"/>
          <v:textpath style="font-family:&quot;Times New Roman&quot;" string="DO not COPY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5BEDB2" w14:textId="566D6DE3" w:rsidR="00BE5F61" w:rsidRDefault="00C515E8">
    <w:pPr>
      <w:pStyle w:val="Header"/>
      <w:jc w:val="right"/>
    </w:pPr>
    <w:r>
      <w:rPr>
        <w:noProof/>
      </w:rPr>
      <w:pict w14:anchorId="6C8F744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44964267" o:spid="_x0000_s1027" type="#_x0000_t136" style="position:absolute;left:0;text-align:left;margin-left:0;margin-top:0;width:211.5pt;height:41.25pt;rotation:315;z-index:-251653120;mso-position-horizontal:center;mso-position-horizontal-relative:margin;mso-position-vertical:center;mso-position-vertical-relative:margin" o:allowincell="f" fillcolor="black [3213]" stroked="f">
          <v:fill opacity=".5"/>
          <v:textpath style="font-family:&quot;Times New Roman&quot;" string="DO not COPY"/>
        </v:shape>
      </w:pict>
    </w:r>
    <w:sdt>
      <w:sdtPr>
        <w:id w:val="-1318336367"/>
        <w:docPartObj>
          <w:docPartGallery w:val="Page Numbers (Top of Page)"/>
          <w:docPartUnique/>
        </w:docPartObj>
      </w:sdtPr>
      <w:sdtContent>
        <w:r w:rsidR="00BE5F61">
          <w:t xml:space="preserve">Page </w:t>
        </w:r>
        <w:r w:rsidR="00BE5F61">
          <w:rPr>
            <w:b/>
            <w:bCs/>
            <w:sz w:val="24"/>
            <w:szCs w:val="24"/>
          </w:rPr>
          <w:fldChar w:fldCharType="begin"/>
        </w:r>
        <w:r w:rsidR="00BE5F61">
          <w:rPr>
            <w:b/>
            <w:bCs/>
          </w:rPr>
          <w:instrText xml:space="preserve"> PAGE </w:instrText>
        </w:r>
        <w:r w:rsidR="00BE5F61">
          <w:rPr>
            <w:b/>
            <w:bCs/>
            <w:sz w:val="24"/>
            <w:szCs w:val="24"/>
          </w:rPr>
          <w:fldChar w:fldCharType="separate"/>
        </w:r>
        <w:r w:rsidR="00BE5F61">
          <w:rPr>
            <w:b/>
            <w:bCs/>
            <w:noProof/>
          </w:rPr>
          <w:t>2</w:t>
        </w:r>
        <w:r w:rsidR="00BE5F61">
          <w:rPr>
            <w:b/>
            <w:bCs/>
            <w:sz w:val="24"/>
            <w:szCs w:val="24"/>
          </w:rPr>
          <w:fldChar w:fldCharType="end"/>
        </w:r>
        <w:r w:rsidR="00BE5F61">
          <w:t xml:space="preserve"> of </w:t>
        </w:r>
        <w:r w:rsidR="00BE5F61">
          <w:rPr>
            <w:b/>
            <w:bCs/>
            <w:sz w:val="24"/>
            <w:szCs w:val="24"/>
          </w:rPr>
          <w:fldChar w:fldCharType="begin"/>
        </w:r>
        <w:r w:rsidR="00BE5F61">
          <w:rPr>
            <w:b/>
            <w:bCs/>
          </w:rPr>
          <w:instrText xml:space="preserve"> NUMPAGES  </w:instrText>
        </w:r>
        <w:r w:rsidR="00BE5F61">
          <w:rPr>
            <w:b/>
            <w:bCs/>
            <w:sz w:val="24"/>
            <w:szCs w:val="24"/>
          </w:rPr>
          <w:fldChar w:fldCharType="separate"/>
        </w:r>
        <w:r w:rsidR="00BE5F61">
          <w:rPr>
            <w:b/>
            <w:bCs/>
            <w:noProof/>
          </w:rPr>
          <w:t>2</w:t>
        </w:r>
        <w:r w:rsidR="00BE5F61">
          <w:rPr>
            <w:b/>
            <w:bCs/>
            <w:sz w:val="24"/>
            <w:szCs w:val="24"/>
          </w:rPr>
          <w:fldChar w:fldCharType="end"/>
        </w:r>
      </w:sdtContent>
    </w:sdt>
  </w:p>
  <w:p w14:paraId="642E6A72" w14:textId="558BCB0A" w:rsidR="00BE5F61" w:rsidRPr="00BE5F61" w:rsidRDefault="00BE5F61" w:rsidP="00BE5F61">
    <w:pPr>
      <w:pStyle w:val="Header"/>
      <w:jc w:val="center"/>
      <w:rPr>
        <w:rFonts w:ascii="Times New Roman" w:hAnsi="Times New Roman" w:cs="Times New Roman"/>
        <w:b/>
        <w:bCs/>
        <w:i/>
        <w:iCs/>
        <w:color w:val="70AD47" w:themeColor="accent6"/>
        <w:sz w:val="28"/>
        <w:szCs w:val="28"/>
      </w:rPr>
    </w:pPr>
    <w:proofErr w:type="spellStart"/>
    <w:r>
      <w:rPr>
        <w:rFonts w:ascii="Times New Roman" w:hAnsi="Times New Roman" w:cs="Times New Roman"/>
        <w:b/>
        <w:bCs/>
        <w:i/>
        <w:iCs/>
        <w:color w:val="70AD47" w:themeColor="accent6"/>
        <w:sz w:val="28"/>
        <w:szCs w:val="28"/>
      </w:rPr>
      <w:t>Ahsanul</w:t>
    </w:r>
    <w:proofErr w:type="spellEnd"/>
    <w:r>
      <w:rPr>
        <w:rFonts w:ascii="Times New Roman" w:hAnsi="Times New Roman" w:cs="Times New Roman"/>
        <w:b/>
        <w:bCs/>
        <w:i/>
        <w:iCs/>
        <w:color w:val="70AD47" w:themeColor="accent6"/>
        <w:sz w:val="28"/>
        <w:szCs w:val="28"/>
      </w:rPr>
      <w:t xml:space="preserve"> Kabir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46AB1F" w14:textId="60DEF855" w:rsidR="00C515E8" w:rsidRDefault="00C515E8">
    <w:pPr>
      <w:pStyle w:val="Header"/>
    </w:pPr>
    <w:r>
      <w:rPr>
        <w:noProof/>
      </w:rPr>
      <w:pict w14:anchorId="4220014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44964265" o:spid="_x0000_s1025" type="#_x0000_t136" style="position:absolute;margin-left:0;margin-top:0;width:211.5pt;height:41.25pt;rotation:315;z-index:-251657216;mso-position-horizontal:center;mso-position-horizontal-relative:margin;mso-position-vertical:center;mso-position-vertical-relative:margin" o:allowincell="f" fillcolor="black [3213]" stroked="f">
          <v:fill opacity=".5"/>
          <v:textpath style="font-family:&quot;Times New Roman&quot;" string="DO not COPY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1EB"/>
    <w:rsid w:val="000E31EB"/>
    <w:rsid w:val="001624F7"/>
    <w:rsid w:val="00382EB6"/>
    <w:rsid w:val="00470D88"/>
    <w:rsid w:val="00705F88"/>
    <w:rsid w:val="009A4BCC"/>
    <w:rsid w:val="009C7FE6"/>
    <w:rsid w:val="00A942A2"/>
    <w:rsid w:val="00B769DF"/>
    <w:rsid w:val="00B97490"/>
    <w:rsid w:val="00BE5F61"/>
    <w:rsid w:val="00BE7642"/>
    <w:rsid w:val="00C515E8"/>
    <w:rsid w:val="00D72712"/>
    <w:rsid w:val="00DA41DA"/>
    <w:rsid w:val="00DE1599"/>
    <w:rsid w:val="00F161A8"/>
    <w:rsid w:val="00F63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B5FCA3"/>
  <w15:chartTrackingRefBased/>
  <w15:docId w15:val="{010933D5-A496-415C-AC78-59886C308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24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24F7"/>
  </w:style>
  <w:style w:type="paragraph" w:styleId="Footer">
    <w:name w:val="footer"/>
    <w:basedOn w:val="Normal"/>
    <w:link w:val="FooterChar"/>
    <w:uiPriority w:val="99"/>
    <w:unhideWhenUsed/>
    <w:rsid w:val="001624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24F7"/>
  </w:style>
  <w:style w:type="character" w:styleId="PlaceholderText">
    <w:name w:val="Placeholder Text"/>
    <w:basedOn w:val="DefaultParagraphFont"/>
    <w:uiPriority w:val="99"/>
    <w:semiHidden/>
    <w:rsid w:val="00BE5F6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Column</a:t>
            </a:r>
            <a:r>
              <a:rPr lang="en-US" baseline="0"/>
              <a:t> Chart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Batch65</c:v>
                </c:pt>
              </c:strCache>
            </c:strRef>
          </c:tx>
          <c:spPr>
            <a:solidFill>
              <a:schemeClr val="tx1">
                <a:lumMod val="65000"/>
                <a:lumOff val="35000"/>
              </a:schemeClr>
            </a:solidFill>
            <a:ln>
              <a:noFill/>
            </a:ln>
            <a:effectLst/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3"/>
                <c:pt idx="0">
                  <c:v>CF</c:v>
                </c:pt>
                <c:pt idx="1">
                  <c:v>Python</c:v>
                </c:pt>
                <c:pt idx="2">
                  <c:v>Web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25</c:v>
                </c:pt>
                <c:pt idx="1">
                  <c:v>30</c:v>
                </c:pt>
                <c:pt idx="2">
                  <c:v>26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8F1-4111-BE14-4B8F5F321BB1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Batch 66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3"/>
                <c:pt idx="0">
                  <c:v>CF</c:v>
                </c:pt>
                <c:pt idx="1">
                  <c:v>Python</c:v>
                </c:pt>
                <c:pt idx="2">
                  <c:v>Web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20</c:v>
                </c:pt>
                <c:pt idx="1">
                  <c:v>23</c:v>
                </c:pt>
                <c:pt idx="2">
                  <c:v>21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8F1-4111-BE14-4B8F5F321BB1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Batch 67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3"/>
                <c:pt idx="0">
                  <c:v>CF</c:v>
                </c:pt>
                <c:pt idx="1">
                  <c:v>Python</c:v>
                </c:pt>
                <c:pt idx="2">
                  <c:v>Web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23</c:v>
                </c:pt>
                <c:pt idx="1">
                  <c:v>21</c:v>
                </c:pt>
                <c:pt idx="2">
                  <c:v>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C8F1-4111-BE14-4B8F5F321BB1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shape val="box"/>
        <c:axId val="922081680"/>
        <c:axId val="922082160"/>
        <c:axId val="0"/>
      </c:bar3DChart>
      <c:catAx>
        <c:axId val="92208168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Subject Information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22082160"/>
        <c:crosses val="autoZero"/>
        <c:auto val="1"/>
        <c:lblAlgn val="ctr"/>
        <c:lblOffset val="100"/>
        <c:noMultiLvlLbl val="0"/>
      </c:catAx>
      <c:valAx>
        <c:axId val="9220821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No of Student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22081680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Income</a:t>
            </a:r>
            <a:r>
              <a:rPr lang="en-US" baseline="0"/>
              <a:t> vs Expense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ubbleChart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Expense</c:v>
                </c:pt>
              </c:strCache>
            </c:strRef>
          </c:tx>
          <c:spPr>
            <a:solidFill>
              <a:schemeClr val="accent1">
                <a:alpha val="75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trendline>
            <c:spPr>
              <a:ln w="12700" cap="rnd">
                <a:solidFill>
                  <a:schemeClr val="tx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2700" cap="rnd">
                <a:solidFill>
                  <a:schemeClr val="tx1"/>
                </a:solidFill>
                <a:prstDash val="sysDot"/>
              </a:ln>
              <a:effectLst/>
            </c:spPr>
            <c:trendlineType val="movingAvg"/>
            <c:period val="2"/>
            <c:dispRSqr val="0"/>
            <c:dispEq val="0"/>
          </c:trendline>
          <c:xVal>
            <c:numRef>
              <c:f>Sheet1!$A$2:$A$4</c:f>
              <c:numCache>
                <c:formatCode>General</c:formatCode>
                <c:ptCount val="3"/>
                <c:pt idx="0">
                  <c:v>10000</c:v>
                </c:pt>
                <c:pt idx="1">
                  <c:v>11000</c:v>
                </c:pt>
                <c:pt idx="2">
                  <c:v>12000</c:v>
                </c:pt>
              </c:numCache>
            </c:numRef>
          </c:xVal>
          <c:yVal>
            <c:numRef>
              <c:f>Sheet1!$B$2:$B$4</c:f>
              <c:numCache>
                <c:formatCode>General</c:formatCode>
                <c:ptCount val="3"/>
                <c:pt idx="0">
                  <c:v>8000</c:v>
                </c:pt>
                <c:pt idx="1">
                  <c:v>9000</c:v>
                </c:pt>
                <c:pt idx="2">
                  <c:v>7000</c:v>
                </c:pt>
              </c:numCache>
            </c:numRef>
          </c:yVal>
          <c:bubbleSize>
            <c:numRef>
              <c:f>Sheet1!$C$2:$C$4</c:f>
              <c:numCache>
                <c:formatCode>General</c:formatCode>
                <c:ptCount val="3"/>
                <c:pt idx="0">
                  <c:v>10</c:v>
                </c:pt>
                <c:pt idx="1">
                  <c:v>4</c:v>
                </c:pt>
                <c:pt idx="2">
                  <c:v>8</c:v>
                </c:pt>
              </c:numCache>
            </c:numRef>
          </c:bubbleSize>
          <c:bubble3D val="1"/>
          <c:extLst>
            <c:ext xmlns:c16="http://schemas.microsoft.com/office/drawing/2014/chart" uri="{C3380CC4-5D6E-409C-BE32-E72D297353CC}">
              <c16:uniqueId val="{00000002-E87E-4196-9F3F-901D736EBEA6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bubbleScale val="100"/>
        <c:showNegBubbles val="0"/>
        <c:axId val="1028891968"/>
        <c:axId val="1028906848"/>
      </c:bubbleChart>
      <c:valAx>
        <c:axId val="102889196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Income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28906848"/>
        <c:crosses val="autoZero"/>
        <c:crossBetween val="midCat"/>
      </c:valAx>
      <c:valAx>
        <c:axId val="10289068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Expense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2889196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 algn="just"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6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>
          <a:alpha val="75000"/>
        </a:schemeClr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>
          <a:alpha val="75000"/>
        </a:schemeClr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>
            <a:alpha val="50000"/>
          </a:schemeClr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Class 5</Template>
  <TotalTime>8</TotalTime>
  <Pages>3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user2</dc:creator>
  <cp:keywords/>
  <dc:description/>
  <cp:lastModifiedBy>user2</cp:lastModifiedBy>
  <cp:revision>2</cp:revision>
  <dcterms:created xsi:type="dcterms:W3CDTF">2024-12-10T14:13:00Z</dcterms:created>
  <dcterms:modified xsi:type="dcterms:W3CDTF">2024-12-10T14:13:00Z</dcterms:modified>
</cp:coreProperties>
</file>